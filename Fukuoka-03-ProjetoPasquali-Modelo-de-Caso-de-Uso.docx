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2E4" w:rsidRPr="00B1603D" w:rsidRDefault="007429D2" w:rsidP="007429D2">
      <w:pPr>
        <w:pStyle w:val="Ttulo"/>
        <w:tabs>
          <w:tab w:val="left" w:pos="3630"/>
          <w:tab w:val="center" w:pos="4680"/>
        </w:tabs>
        <w:jc w:val="left"/>
      </w:pPr>
      <w:r>
        <w:tab/>
      </w:r>
      <w:r>
        <w:tab/>
        <w:t>Projeto Pasquali</w:t>
      </w:r>
    </w:p>
    <w:p w:rsidR="00685AA7" w:rsidRDefault="009652E4" w:rsidP="007429D2">
      <w:pPr>
        <w:pStyle w:val="Ttulo"/>
      </w:pPr>
      <w:r>
        <w:t xml:space="preserve">Modelo de Casos de </w:t>
      </w:r>
      <w:r w:rsidR="002D4885">
        <w:t>Us</w:t>
      </w:r>
      <w:r>
        <w:t>o</w:t>
      </w:r>
    </w:p>
    <w:p w:rsidR="00685AA7" w:rsidRPr="00EA23AC" w:rsidRDefault="00685AA7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EA23AC">
        <w:t>Introdu</w:t>
      </w:r>
      <w:r w:rsidR="009652E4" w:rsidRPr="00EA23AC">
        <w:t>ção</w:t>
      </w:r>
      <w:bookmarkEnd w:id="0"/>
      <w:bookmarkEnd w:id="1"/>
      <w:bookmarkEnd w:id="2"/>
      <w:bookmarkEnd w:id="3"/>
    </w:p>
    <w:p w:rsidR="007429D2" w:rsidRDefault="007429D2" w:rsidP="002B4A2C">
      <w:pPr>
        <w:ind w:firstLine="720"/>
      </w:pPr>
      <w:r w:rsidRPr="004E4060">
        <w:t>Este projeto é um exercício da disciplina de Engenharia de Software da Faculdade SENAC</w:t>
      </w:r>
      <w:r>
        <w:t xml:space="preserve"> Porto Alegre. É sobre a falta de fidelização de clientes de uma farmácia que necessitam de medicamento de uso contínuo,</w:t>
      </w:r>
      <w:r w:rsidRPr="005A44DE">
        <w:t xml:space="preserve"> </w:t>
      </w:r>
      <w:r>
        <w:t>entrevista feita com meu colega de curso. A Farmácia envolvida é fictícia.</w:t>
      </w:r>
      <w:r w:rsidDel="005A44DE">
        <w:t xml:space="preserve"> </w:t>
      </w:r>
    </w:p>
    <w:p w:rsidR="007429D2" w:rsidRDefault="007429D2" w:rsidP="007429D2"/>
    <w:bookmarkEnd w:id="4"/>
    <w:bookmarkEnd w:id="5"/>
    <w:p w:rsidR="007429D2" w:rsidRPr="007429D2" w:rsidRDefault="009652E4" w:rsidP="007429D2">
      <w:pPr>
        <w:pStyle w:val="Ttulo1"/>
      </w:pPr>
      <w:r w:rsidRPr="00EA23AC">
        <w:t>Visão Geral</w:t>
      </w:r>
    </w:p>
    <w:p w:rsidR="007429D2" w:rsidRPr="00EA23AC" w:rsidRDefault="007429D2" w:rsidP="00EA23AC">
      <w:pPr>
        <w:jc w:val="both"/>
      </w:pPr>
    </w:p>
    <w:p w:rsidR="00A10A05" w:rsidRDefault="009652E4" w:rsidP="00A10A05">
      <w:pPr>
        <w:pStyle w:val="Ttulo1"/>
      </w:pPr>
      <w:r w:rsidRPr="00EA23AC">
        <w:t>Diagrama de Casos de Uso</w:t>
      </w:r>
    </w:p>
    <w:p w:rsidR="00A10A05" w:rsidRPr="00F30F48" w:rsidRDefault="007429D2" w:rsidP="00A10A05">
      <w:r>
        <w:t>Apenas um caso</w:t>
      </w:r>
      <w:r w:rsidR="00EA23AC" w:rsidRPr="00F30F48">
        <w:t xml:space="preserve"> de uso se destaca</w:t>
      </w:r>
      <w:r>
        <w:t xml:space="preserve"> </w:t>
      </w:r>
      <w:r w:rsidR="00EA23AC" w:rsidRPr="00F30F48">
        <w:t xml:space="preserve">no sistema proposto </w:t>
      </w:r>
      <w:r w:rsidR="00A10A05" w:rsidRPr="00F30F48">
        <w:t>(</w:t>
      </w:r>
      <w:r w:rsidR="00A10A05" w:rsidRPr="00F30F48">
        <w:fldChar w:fldCharType="begin"/>
      </w:r>
      <w:r w:rsidR="00A10A05" w:rsidRPr="00F30F48">
        <w:instrText xml:space="preserve"> REF _Ref430336535 \h </w:instrText>
      </w:r>
      <w:r w:rsidR="00A10A05" w:rsidRPr="00F30F48">
        <w:fldChar w:fldCharType="separate"/>
      </w:r>
      <w:r w:rsidR="00A10A05" w:rsidRPr="00F30F48">
        <w:t xml:space="preserve">Figura </w:t>
      </w:r>
      <w:r w:rsidR="00A10A05" w:rsidRPr="00F30F48">
        <w:rPr>
          <w:noProof/>
        </w:rPr>
        <w:t>1</w:t>
      </w:r>
      <w:r w:rsidR="00A10A05" w:rsidRPr="00F30F48">
        <w:fldChar w:fldCharType="end"/>
      </w:r>
      <w:r w:rsidR="00A10A05" w:rsidRPr="00F30F48">
        <w:t>).</w:t>
      </w:r>
      <w:r w:rsidR="00EA23AC" w:rsidRPr="00F30F48">
        <w:t xml:space="preserve"> Três casos de uso complementares definem cadastros.</w:t>
      </w:r>
    </w:p>
    <w:p w:rsidR="00C350F0" w:rsidRDefault="00C350F0" w:rsidP="00C350F0">
      <w:pPr>
        <w:pStyle w:val="Legenda"/>
        <w:keepNext/>
      </w:pPr>
      <w:bookmarkStart w:id="6" w:name="_Ref430336535"/>
      <w:r w:rsidRPr="00F30F48">
        <w:t xml:space="preserve">Figura </w:t>
      </w:r>
      <w:r w:rsidR="0081229D">
        <w:fldChar w:fldCharType="begin"/>
      </w:r>
      <w:r w:rsidR="0081229D">
        <w:instrText xml:space="preserve"> SEQ Figura \* ARABIC </w:instrText>
      </w:r>
      <w:r w:rsidR="0081229D">
        <w:fldChar w:fldCharType="separate"/>
      </w:r>
      <w:r w:rsidRPr="00F30F48">
        <w:rPr>
          <w:noProof/>
        </w:rPr>
        <w:t>1</w:t>
      </w:r>
      <w:r w:rsidR="0081229D">
        <w:rPr>
          <w:noProof/>
        </w:rPr>
        <w:fldChar w:fldCharType="end"/>
      </w:r>
      <w:bookmarkEnd w:id="6"/>
      <w:r w:rsidR="00A10A05" w:rsidRPr="00F30F48">
        <w:t xml:space="preserve"> </w:t>
      </w:r>
      <w:r w:rsidRPr="00F30F48">
        <w:t xml:space="preserve">Requisitos do Sistema </w:t>
      </w:r>
      <w:r w:rsidR="007429D2">
        <w:t xml:space="preserve">Projeto </w:t>
      </w:r>
      <w:commentRangeStart w:id="7"/>
      <w:proofErr w:type="spellStart"/>
      <w:r w:rsidR="007429D2">
        <w:t>Pasquali</w:t>
      </w:r>
      <w:commentRangeEnd w:id="7"/>
      <w:proofErr w:type="spellEnd"/>
      <w:r w:rsidR="00FC38CD">
        <w:rPr>
          <w:rStyle w:val="Refdecomentrio"/>
          <w:b w:val="0"/>
          <w:bCs w:val="0"/>
          <w:color w:val="auto"/>
        </w:rPr>
        <w:commentReference w:id="7"/>
      </w:r>
    </w:p>
    <w:p w:rsidR="00FC38CD" w:rsidRPr="00FC38CD" w:rsidRDefault="00FC38CD" w:rsidP="00FC38CD"/>
    <w:p w:rsidR="007429D2" w:rsidRPr="007429D2" w:rsidRDefault="007429D2" w:rsidP="007429D2">
      <w:r w:rsidRPr="007429D2">
        <w:rPr>
          <w:noProof/>
          <w:lang w:eastAsia="pt-BR"/>
        </w:rPr>
        <w:drawing>
          <wp:inline distT="0" distB="0" distL="0" distR="0" wp14:anchorId="51C13BC3" wp14:editId="04382BD6">
            <wp:extent cx="5612130" cy="5007610"/>
            <wp:effectExtent l="0" t="0" r="762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0F0" w:rsidRDefault="00C350F0" w:rsidP="009B0B81">
      <w:pPr>
        <w:jc w:val="center"/>
      </w:pPr>
    </w:p>
    <w:p w:rsidR="00F30F48" w:rsidRDefault="00F30F48">
      <w:pPr>
        <w:widowControl/>
        <w:spacing w:line="240" w:lineRule="auto"/>
      </w:pPr>
    </w:p>
    <w:p w:rsidR="002D4885" w:rsidRDefault="002D4885">
      <w:pPr>
        <w:pStyle w:val="Ttulo1"/>
      </w:pPr>
      <w:r>
        <w:t>Ator</w:t>
      </w:r>
      <w:r w:rsidR="009652E4">
        <w:t>e</w:t>
      </w:r>
      <w:r>
        <w:t>s</w:t>
      </w:r>
    </w:p>
    <w:p w:rsidR="00A10A05" w:rsidRPr="00A10A05" w:rsidRDefault="00A10A05" w:rsidP="00A10A05">
      <w:r>
        <w:br/>
        <w:t>Apenas um ator foi identificado até o momento.</w:t>
      </w:r>
    </w:p>
    <w:p w:rsidR="009F76AD" w:rsidRDefault="00C87ADE" w:rsidP="009F76AD">
      <w:pPr>
        <w:pStyle w:val="Ttulo2"/>
      </w:pPr>
      <w:r>
        <w:t>Usuário</w:t>
      </w:r>
    </w:p>
    <w:p w:rsidR="007429D2" w:rsidRPr="007429D2" w:rsidRDefault="00C87ADE" w:rsidP="007429D2">
      <w:r>
        <w:t xml:space="preserve">Vendedor </w:t>
      </w:r>
      <w:r w:rsidR="007429D2">
        <w:t>da farmácia, responsável por cadastrar diversos dados e visualiza-los.</w:t>
      </w:r>
    </w:p>
    <w:p w:rsidR="002D4885" w:rsidRDefault="009652E4">
      <w:pPr>
        <w:pStyle w:val="Ttulo1"/>
      </w:pPr>
      <w:r>
        <w:t>Casos de Uso</w:t>
      </w:r>
    </w:p>
    <w:p w:rsidR="00F30F48" w:rsidRPr="00F30F48" w:rsidRDefault="00F30F48" w:rsidP="00F30F48">
      <w:r>
        <w:t xml:space="preserve">De um total de </w:t>
      </w:r>
      <w:r w:rsidR="007429D2">
        <w:t>seis</w:t>
      </w:r>
      <w:r>
        <w:t xml:space="preserve"> casos de uso, </w:t>
      </w:r>
      <w:r w:rsidR="00C87ADE">
        <w:t xml:space="preserve">cinco </w:t>
      </w:r>
      <w:r w:rsidR="007429D2">
        <w:t>caso</w:t>
      </w:r>
      <w:r w:rsidR="00C87ADE">
        <w:t>s</w:t>
      </w:r>
      <w:r w:rsidR="007429D2">
        <w:t xml:space="preserve"> apresent</w:t>
      </w:r>
      <w:r w:rsidR="00C87ADE">
        <w:t>a</w:t>
      </w:r>
      <w:r w:rsidR="007429D2">
        <w:t xml:space="preserve"> funç</w:t>
      </w:r>
      <w:r w:rsidR="00C87ADE">
        <w:t>ão semelhante.</w:t>
      </w:r>
    </w:p>
    <w:p w:rsidR="009F76AD" w:rsidRDefault="00C87ADE" w:rsidP="009F76AD">
      <w:pPr>
        <w:pStyle w:val="Ttulo2"/>
      </w:pPr>
      <w:r>
        <w:t>Visualizar cadastro</w:t>
      </w:r>
    </w:p>
    <w:p w:rsidR="00C45D13" w:rsidRPr="00C45D13" w:rsidRDefault="00C87ADE" w:rsidP="00C45D13">
      <w:r>
        <w:t>Visualizar cadastros de clientes, funcionários, medicamentos, data/término e data/compra.</w:t>
      </w:r>
    </w:p>
    <w:p w:rsidR="009F76AD" w:rsidRDefault="00C87ADE" w:rsidP="009F76AD">
      <w:pPr>
        <w:pStyle w:val="Ttulo2"/>
      </w:pPr>
      <w:r>
        <w:t>Cadastrar clientes</w:t>
      </w:r>
    </w:p>
    <w:p w:rsidR="00C45D13" w:rsidRPr="00C45D13" w:rsidRDefault="00C87ADE" w:rsidP="00C45D13">
      <w:r>
        <w:t>Cadastrar clientes com os atributos necessários.</w:t>
      </w:r>
    </w:p>
    <w:p w:rsidR="009F76AD" w:rsidRDefault="00C45D13" w:rsidP="009F76AD">
      <w:pPr>
        <w:pStyle w:val="Ttulo2"/>
      </w:pPr>
      <w:r>
        <w:t xml:space="preserve">Cadastrar </w:t>
      </w:r>
      <w:r w:rsidR="00C87ADE">
        <w:t>funcionário</w:t>
      </w:r>
    </w:p>
    <w:p w:rsidR="00894A60" w:rsidRPr="00894A60" w:rsidRDefault="00C87ADE" w:rsidP="00894A60">
      <w:r>
        <w:t>Cadastrar</w:t>
      </w:r>
      <w:r w:rsidRPr="00C87ADE">
        <w:t xml:space="preserve"> funcionário</w:t>
      </w:r>
      <w:r>
        <w:t>s</w:t>
      </w:r>
      <w:r w:rsidRPr="00C87ADE">
        <w:t xml:space="preserve"> </w:t>
      </w:r>
      <w:r>
        <w:t>com os atributos necessários</w:t>
      </w:r>
    </w:p>
    <w:p w:rsidR="009F76AD" w:rsidRDefault="00C45D13" w:rsidP="009F76AD">
      <w:pPr>
        <w:pStyle w:val="Ttulo2"/>
      </w:pPr>
      <w:r>
        <w:t xml:space="preserve">Cadastrar </w:t>
      </w:r>
      <w:r w:rsidR="00C87ADE">
        <w:t>medicamentos</w:t>
      </w:r>
    </w:p>
    <w:p w:rsidR="00894A60" w:rsidRPr="00894A60" w:rsidRDefault="00C87ADE" w:rsidP="00894A60">
      <w:r>
        <w:t>Cadastrar medicamentos com os atributos necessários.</w:t>
      </w:r>
    </w:p>
    <w:p w:rsidR="00C45D13" w:rsidRPr="00C45D13" w:rsidRDefault="00C45D13" w:rsidP="00C45D13">
      <w:pPr>
        <w:pStyle w:val="Ttulo2"/>
      </w:pPr>
      <w:r>
        <w:t>Cadast</w:t>
      </w:r>
      <w:r w:rsidR="00E97B87">
        <w:t>r</w:t>
      </w:r>
      <w:r>
        <w:t xml:space="preserve">ar </w:t>
      </w:r>
      <w:r w:rsidR="00C87ADE">
        <w:t>data/término</w:t>
      </w:r>
    </w:p>
    <w:p w:rsidR="009F76AD" w:rsidRDefault="00C87ADE" w:rsidP="009F76AD">
      <w:r>
        <w:t xml:space="preserve">Cadastrar </w:t>
      </w:r>
      <w:r w:rsidR="002B4A2C">
        <w:t>data de término</w:t>
      </w:r>
      <w:r>
        <w:t xml:space="preserve"> com os atributos necessários.</w:t>
      </w:r>
    </w:p>
    <w:p w:rsidR="00C87ADE" w:rsidRDefault="00C87ADE" w:rsidP="00C87ADE">
      <w:pPr>
        <w:pStyle w:val="Ttulo2"/>
      </w:pPr>
      <w:r>
        <w:t>Cadastrar data/compra</w:t>
      </w:r>
    </w:p>
    <w:p w:rsidR="002B4A2C" w:rsidRPr="00C45D13" w:rsidRDefault="002B4A2C" w:rsidP="002B4A2C">
      <w:r>
        <w:t>Cadastrar data de compra com os atributos necessários.</w:t>
      </w:r>
    </w:p>
    <w:p w:rsidR="002B4A2C" w:rsidRPr="002B4A2C" w:rsidRDefault="002B4A2C" w:rsidP="002B4A2C"/>
    <w:p w:rsidR="00C87ADE" w:rsidRPr="009F76AD" w:rsidRDefault="00C87ADE" w:rsidP="009F76AD"/>
    <w:p w:rsidR="00E560F9" w:rsidRPr="009F76AD" w:rsidRDefault="00E560F9" w:rsidP="00E560F9"/>
    <w:p w:rsidR="00FB1DF2" w:rsidRPr="009F76AD" w:rsidRDefault="00FB1DF2" w:rsidP="00E560F9"/>
    <w:p w:rsidR="00FB1DF2" w:rsidRPr="00A10A05" w:rsidRDefault="00FB1DF2" w:rsidP="00E560F9">
      <w:pPr>
        <w:rPr>
          <w:color w:val="0070C0"/>
        </w:rPr>
      </w:pPr>
      <w:bookmarkStart w:id="8" w:name="_GoBack"/>
      <w:bookmarkEnd w:id="8"/>
    </w:p>
    <w:sectPr w:rsidR="00FB1DF2" w:rsidRPr="00A10A05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" w:author="KATSUTOSHI RECH FUKUOKA" w:date="2015-09-18T11:16:00Z" w:initials="KRF">
    <w:p w:rsidR="00FC38CD" w:rsidRDefault="00FC38CD">
      <w:pPr>
        <w:pStyle w:val="Textodecomentrio"/>
      </w:pPr>
      <w:r>
        <w:rPr>
          <w:rStyle w:val="Refdecomentrio"/>
        </w:rPr>
        <w:annotationRef/>
      </w:r>
      <w:r>
        <w:t xml:space="preserve">Séria importante colocar o cliente como </w:t>
      </w:r>
      <w:proofErr w:type="spellStart"/>
      <w:r>
        <w:t>stakeholder</w:t>
      </w:r>
      <w:proofErr w:type="spellEnd"/>
      <w:r>
        <w:t xml:space="preserve"> por necessitar dele para o cadastro do mesmo. Além de </w:t>
      </w:r>
      <w:proofErr w:type="spellStart"/>
      <w:r>
        <w:t>outrar</w:t>
      </w:r>
      <w:proofErr w:type="spellEnd"/>
      <w:r>
        <w:t xml:space="preserve"> observações que</w:t>
      </w:r>
      <w:proofErr w:type="gramStart"/>
      <w:r>
        <w:t xml:space="preserve">  </w:t>
      </w:r>
      <w:proofErr w:type="gramEnd"/>
      <w:r>
        <w:t>ainda devem ser feita.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29D" w:rsidRDefault="0081229D">
      <w:pPr>
        <w:spacing w:line="240" w:lineRule="auto"/>
      </w:pPr>
      <w:r>
        <w:separator/>
      </w:r>
    </w:p>
  </w:endnote>
  <w:endnote w:type="continuationSeparator" w:id="0">
    <w:p w:rsidR="0081229D" w:rsidRDefault="008122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97B8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7B87" w:rsidRDefault="00E97B87" w:rsidP="009652E4">
          <w:pPr>
            <w:ind w:right="360"/>
          </w:pPr>
          <w:r>
            <w:t>Confiden</w:t>
          </w:r>
          <w:r w:rsidR="009652E4">
            <w:t>c</w:t>
          </w:r>
          <w: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7B87" w:rsidRDefault="007429D2">
          <w:pPr>
            <w:jc w:val="center"/>
          </w:pPr>
          <w:r>
            <w:sym w:font="Symbol" w:char="F0D3"/>
          </w:r>
          <w:r>
            <w:t xml:space="preserve">Software </w:t>
          </w:r>
          <w:proofErr w:type="spellStart"/>
          <w:r>
            <w:t>Gottardi</w:t>
          </w:r>
          <w:proofErr w:type="spellEnd"/>
          <w:r>
            <w:t xml:space="preserve">, </w:t>
          </w:r>
          <w:r w:rsidR="009652E4">
            <w:fldChar w:fldCharType="begin"/>
          </w:r>
          <w:r w:rsidR="009652E4">
            <w:instrText xml:space="preserve"> DATE \@ "yyyy" </w:instrText>
          </w:r>
          <w:r w:rsidR="009652E4">
            <w:fldChar w:fldCharType="separate"/>
          </w:r>
          <w:r w:rsidR="00C43B4D">
            <w:rPr>
              <w:noProof/>
            </w:rPr>
            <w:t>2015</w:t>
          </w:r>
          <w:r w:rsidR="009652E4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7B87" w:rsidRDefault="009652E4">
          <w:pPr>
            <w:jc w:val="right"/>
          </w:pPr>
          <w:r>
            <w:t>Página</w:t>
          </w:r>
          <w:r w:rsidR="00E97B87">
            <w:t xml:space="preserve"> </w:t>
          </w:r>
          <w:r w:rsidR="00E97B87">
            <w:rPr>
              <w:rStyle w:val="Nmerodepgina"/>
            </w:rPr>
            <w:fldChar w:fldCharType="begin"/>
          </w:r>
          <w:r w:rsidR="00E97B87">
            <w:rPr>
              <w:rStyle w:val="Nmerodepgina"/>
            </w:rPr>
            <w:instrText xml:space="preserve"> PAGE </w:instrText>
          </w:r>
          <w:r w:rsidR="00E97B87">
            <w:rPr>
              <w:rStyle w:val="Nmerodepgina"/>
            </w:rPr>
            <w:fldChar w:fldCharType="separate"/>
          </w:r>
          <w:r w:rsidR="00D27B65">
            <w:rPr>
              <w:rStyle w:val="Nmerodepgina"/>
              <w:noProof/>
            </w:rPr>
            <w:t>2</w:t>
          </w:r>
          <w:r w:rsidR="00E97B87">
            <w:rPr>
              <w:rStyle w:val="Nmerodepgina"/>
            </w:rPr>
            <w:fldChar w:fldCharType="end"/>
          </w:r>
        </w:p>
      </w:tc>
    </w:tr>
  </w:tbl>
  <w:p w:rsidR="00E97B87" w:rsidRDefault="00E97B8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29D" w:rsidRDefault="0081229D">
      <w:pPr>
        <w:spacing w:line="240" w:lineRule="auto"/>
      </w:pPr>
      <w:r>
        <w:separator/>
      </w:r>
    </w:p>
  </w:footnote>
  <w:footnote w:type="continuationSeparator" w:id="0">
    <w:p w:rsidR="0081229D" w:rsidRDefault="008122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97B87">
      <w:tc>
        <w:tcPr>
          <w:tcW w:w="6379" w:type="dxa"/>
        </w:tcPr>
        <w:p w:rsidR="00E97B87" w:rsidRDefault="007429D2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>
            <w:t xml:space="preserve">&lt;Projeto </w:t>
          </w:r>
          <w:proofErr w:type="spellStart"/>
          <w:r>
            <w:t>Pasquali</w:t>
          </w:r>
          <w:proofErr w:type="spellEnd"/>
          <w:r w:rsidRPr="00420C24">
            <w:t>&gt;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E97B87" w:rsidRDefault="00E97B8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E97B87">
      <w:tc>
        <w:tcPr>
          <w:tcW w:w="6379" w:type="dxa"/>
        </w:tcPr>
        <w:p w:rsidR="00E97B87" w:rsidRDefault="00A10A05">
          <w:r>
            <w:t>Modelo de Casos de Uso</w:t>
          </w:r>
        </w:p>
      </w:tc>
      <w:tc>
        <w:tcPr>
          <w:tcW w:w="3179" w:type="dxa"/>
        </w:tcPr>
        <w:p w:rsidR="00E97B87" w:rsidRDefault="00E97B87" w:rsidP="009652E4">
          <w:r>
            <w:t xml:space="preserve">  Date:</w:t>
          </w:r>
          <w:proofErr w:type="gramStart"/>
          <w:r>
            <w:t xml:space="preserve">  </w:t>
          </w:r>
          <w:proofErr w:type="gramEnd"/>
          <w:r w:rsidR="009652E4">
            <w:t>18/09/2015</w:t>
          </w:r>
        </w:p>
      </w:tc>
    </w:tr>
  </w:tbl>
  <w:p w:rsidR="00E97B87" w:rsidRDefault="00E97B8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C01"/>
    <w:rsid w:val="00176D6A"/>
    <w:rsid w:val="0019590E"/>
    <w:rsid w:val="001F5504"/>
    <w:rsid w:val="00277320"/>
    <w:rsid w:val="002B4085"/>
    <w:rsid w:val="002B4A2C"/>
    <w:rsid w:val="002D4885"/>
    <w:rsid w:val="002F7505"/>
    <w:rsid w:val="00375A4A"/>
    <w:rsid w:val="004B7E3E"/>
    <w:rsid w:val="0052614A"/>
    <w:rsid w:val="00685AA7"/>
    <w:rsid w:val="00693119"/>
    <w:rsid w:val="007429D2"/>
    <w:rsid w:val="0081229D"/>
    <w:rsid w:val="00816C1B"/>
    <w:rsid w:val="008674DE"/>
    <w:rsid w:val="00894A60"/>
    <w:rsid w:val="00916C01"/>
    <w:rsid w:val="00956345"/>
    <w:rsid w:val="009652E4"/>
    <w:rsid w:val="009B0B81"/>
    <w:rsid w:val="009F76AD"/>
    <w:rsid w:val="00A10A05"/>
    <w:rsid w:val="00AE4979"/>
    <w:rsid w:val="00BF5DC2"/>
    <w:rsid w:val="00C350F0"/>
    <w:rsid w:val="00C43B4D"/>
    <w:rsid w:val="00C45D13"/>
    <w:rsid w:val="00C87ADE"/>
    <w:rsid w:val="00C97554"/>
    <w:rsid w:val="00CB49E5"/>
    <w:rsid w:val="00D27B65"/>
    <w:rsid w:val="00E2522B"/>
    <w:rsid w:val="00E560F9"/>
    <w:rsid w:val="00E97B87"/>
    <w:rsid w:val="00EA23AC"/>
    <w:rsid w:val="00F30F48"/>
    <w:rsid w:val="00FB1DF2"/>
    <w:rsid w:val="00FC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350F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FC38C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C38CD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C38CD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C38C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C38CD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350F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FC38C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C38CD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C38CD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C38C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C38CD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5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ngan.FSPOAEDUC\Downloads\vision_tpl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488FB-CD60-4646-9EF4-BF26ABB82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 (1)</Template>
  <TotalTime>1</TotalTime>
  <Pages>2</Pages>
  <Words>205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mamangan</dc:creator>
  <cp:lastModifiedBy>MARIANA GOTTARDI DOS SANTOS</cp:lastModifiedBy>
  <cp:revision>3</cp:revision>
  <cp:lastPrinted>2001-03-15T17:26:00Z</cp:lastPrinted>
  <dcterms:created xsi:type="dcterms:W3CDTF">2015-10-02T11:20:00Z</dcterms:created>
  <dcterms:modified xsi:type="dcterms:W3CDTF">2015-10-02T11:20:00Z</dcterms:modified>
</cp:coreProperties>
</file>